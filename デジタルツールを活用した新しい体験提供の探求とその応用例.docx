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bookmarkStart w:id="2" w:name="OLE_LINK72"/>
            <w:r w:rsidRPr="00CD5C80">
              <w:rPr>
                <w:rFonts w:ascii="ＭＳ ゴシック" w:hAnsi="ＭＳ ゴシック" w:hint="eastAsia"/>
                <w:sz w:val="35"/>
                <w:szCs w:val="35"/>
              </w:rPr>
              <w:t>デジタルツールを活用した新しい体験提供の探求とその応用例</w:t>
            </w:r>
            <w:bookmarkEnd w:id="1"/>
            <w:bookmarkEnd w:id="2"/>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0926E505"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bookmarkStart w:id="3" w:name="OLE_LINK66"/>
            <w:bookmarkStart w:id="4" w:name="OLE_LINK67"/>
            <w:r w:rsidR="0073318F" w:rsidRPr="0073318F">
              <w:rPr>
                <w:rFonts w:hint="eastAsia"/>
              </w:rPr>
              <w:t>本研究では、デジタルツールの利用により新たな体験を提供する手法を探求し、その成果として、七夕祭に特化したアプリケーション「</w:t>
            </w:r>
            <w:r w:rsidR="0073318F" w:rsidRPr="0073318F">
              <w:rPr>
                <w:rFonts w:hint="eastAsia"/>
              </w:rPr>
              <w:t>tanafes2023</w:t>
            </w:r>
            <w:r w:rsidR="0073318F" w:rsidRPr="0073318F">
              <w:rPr>
                <w:rFonts w:hint="eastAsia"/>
              </w:rPr>
              <w:t>」を開発した。アプリは地図情報、</w:t>
            </w:r>
            <w:r w:rsidR="0073318F" w:rsidRPr="0073318F">
              <w:rPr>
                <w:rFonts w:hint="eastAsia"/>
              </w:rPr>
              <w:t>AI</w:t>
            </w:r>
            <w:r w:rsidR="0073318F" w:rsidRPr="0073318F">
              <w:rPr>
                <w:rFonts w:hint="eastAsia"/>
              </w:rPr>
              <w:t>会話機能、願い事を叶える画像生成機能を提供し、ユーザーの</w:t>
            </w:r>
            <w:r w:rsidR="0073318F">
              <w:rPr>
                <w:rFonts w:hint="eastAsia"/>
              </w:rPr>
              <w:t>七夕祭での</w:t>
            </w:r>
            <w:r w:rsidR="0073318F" w:rsidRPr="0073318F">
              <w:rPr>
                <w:rFonts w:hint="eastAsia"/>
              </w:rPr>
              <w:t>体験を豊かにした。</w:t>
            </w:r>
            <w:r w:rsidR="0073318F">
              <w:rPr>
                <w:rFonts w:hint="eastAsia"/>
              </w:rPr>
              <w:t>アンケート調査</w:t>
            </w:r>
            <w:r w:rsidR="0073318F" w:rsidRPr="0073318F">
              <w:rPr>
                <w:rFonts w:hint="eastAsia"/>
              </w:rPr>
              <w:t>に基づく評価では、アプリケーションは全体的に高い満足度を示し、特に</w:t>
            </w:r>
            <w:r w:rsidR="0073318F" w:rsidRPr="0073318F">
              <w:rPr>
                <w:rFonts w:hint="eastAsia"/>
              </w:rPr>
              <w:t>AI</w:t>
            </w:r>
            <w:r w:rsidR="0073318F"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3"/>
            <w:bookmarkEnd w:id="4"/>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78DBC5B" w:rsidR="00791C82" w:rsidRDefault="00791C82" w:rsidP="00791C82">
            <w:pPr>
              <w:pStyle w:val="IPSJ4"/>
            </w:pPr>
            <w:r w:rsidRPr="00365D55">
              <w:rPr>
                <w:rFonts w:ascii="ＭＳ ゴシック" w:eastAsia="ＭＳ ゴシック" w:hAnsi="ＭＳ ゴシック" w:hint="eastAsia"/>
                <w:b/>
              </w:rPr>
              <w:t>キーワード</w:t>
            </w:r>
            <w:r>
              <w:rPr>
                <w:rFonts w:hint="eastAsia"/>
              </w:rPr>
              <w:t>：</w:t>
            </w:r>
            <w:bookmarkStart w:id="5" w:name="OLE_LINK73"/>
            <w:bookmarkStart w:id="6" w:name="OLE_LINK74"/>
            <w:r w:rsidR="0073318F">
              <w:rPr>
                <w:rFonts w:hint="eastAsia"/>
              </w:rPr>
              <w:t>デジタルツール</w:t>
            </w:r>
            <w:r w:rsidR="0073318F">
              <w:t xml:space="preserve">, </w:t>
            </w:r>
            <w:r w:rsidR="0073318F">
              <w:rPr>
                <w:rFonts w:hint="eastAsia"/>
              </w:rPr>
              <w:t>体験設計</w:t>
            </w:r>
            <w:r w:rsidR="0073318F">
              <w:t xml:space="preserve">, </w:t>
            </w:r>
            <w:r w:rsidR="0073318F">
              <w:rPr>
                <w:rFonts w:hint="eastAsia"/>
              </w:rPr>
              <w:t>アプリケーション開発</w:t>
            </w:r>
            <w:r w:rsidR="0073318F">
              <w:t xml:space="preserve">, </w:t>
            </w:r>
            <w:r w:rsidR="0073318F">
              <w:rPr>
                <w:rFonts w:hint="eastAsia"/>
              </w:rPr>
              <w:t>生成</w:t>
            </w:r>
            <w:r w:rsidR="0073318F">
              <w:t>AI</w:t>
            </w:r>
            <w:bookmarkEnd w:id="5"/>
            <w:bookmarkEnd w:id="6"/>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7" w:name="OLE_LINK56"/>
      <w:bookmarkStart w:id="8" w:name="OLE_LINK57"/>
    </w:p>
    <w:p w14:paraId="477B499B" w14:textId="0154801D" w:rsidR="00ED3980" w:rsidRPr="00B770D1" w:rsidRDefault="00ED3980" w:rsidP="007F739A">
      <w:pPr>
        <w:pStyle w:val="1"/>
        <w:spacing w:before="147" w:after="147"/>
        <w:rPr>
          <w:b w:val="0"/>
          <w:sz w:val="16"/>
        </w:rPr>
      </w:pPr>
      <w:bookmarkStart w:id="9" w:name="_Hlk141212982"/>
      <w:bookmarkStart w:id="10"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11" w:name="OLE_LINK13"/>
      <w:bookmarkStart w:id="12" w:name="OLE_LINK14"/>
      <w:r w:rsidR="00D373E2">
        <w:rPr>
          <w:rFonts w:hint="eastAsia"/>
        </w:rPr>
        <w:t>[</w:t>
      </w:r>
      <w:r w:rsidR="00D373E2">
        <w:t>1]</w:t>
      </w:r>
      <w:bookmarkStart w:id="13" w:name="OLE_LINK1"/>
      <w:bookmarkStart w:id="14" w:name="OLE_LINK3"/>
      <w:bookmarkEnd w:id="11"/>
      <w:bookmarkEnd w:id="12"/>
      <w:r w:rsidR="00F56631">
        <w:rPr>
          <w:rFonts w:hint="eastAsia"/>
        </w:rPr>
        <w:t>。</w:t>
      </w:r>
    </w:p>
    <w:p w14:paraId="6DC00DD6" w14:textId="77777777" w:rsidR="00F56631" w:rsidRDefault="00F56631" w:rsidP="008377E6">
      <w:pPr>
        <w:pStyle w:val="1"/>
        <w:spacing w:before="147" w:after="147"/>
      </w:pPr>
      <w:bookmarkStart w:id="15" w:name="_Hlk140774265"/>
      <w:bookmarkStart w:id="16" w:name="OLE_LINK2"/>
      <w:bookmarkStart w:id="17" w:name="OLE_LINK46"/>
      <w:r>
        <w:rPr>
          <w:rFonts w:hint="eastAsia"/>
        </w:rPr>
        <w:t>方法</w:t>
      </w:r>
    </w:p>
    <w:bookmarkEnd w:id="13"/>
    <w:bookmarkEnd w:id="15"/>
    <w:bookmarkEnd w:id="16"/>
    <w:bookmarkEnd w:id="17"/>
    <w:p w14:paraId="7BDFB8A9" w14:textId="2F6D9DAB"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5B417C">
        <w:t>2]</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w:t>
      </w:r>
      <w:r>
        <w:rPr>
          <w:rFonts w:hint="eastAsia"/>
        </w:rPr>
        <w:t>けてアンケート調査を実施し、結果を比較した。</w:t>
      </w:r>
    </w:p>
    <w:p w14:paraId="656DAE5F" w14:textId="77777777" w:rsidR="00F56631" w:rsidRDefault="00F56631" w:rsidP="00E45CDD">
      <w:pPr>
        <w:ind w:firstLineChars="100" w:firstLine="180"/>
      </w:pPr>
    </w:p>
    <w:p w14:paraId="3BC7605B" w14:textId="77777777" w:rsidR="00F56631" w:rsidRPr="00315155" w:rsidRDefault="00F56631" w:rsidP="00A17596">
      <w:pPr>
        <w:ind w:firstLineChars="100" w:firstLine="180"/>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18"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3E0569D2" w:rsidR="00F56631" w:rsidRPr="00315155" w:rsidRDefault="00F56631" w:rsidP="00A17596">
      <w:pPr>
        <w:ind w:firstLineChars="100" w:firstLine="180"/>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E41E96">
        <w:t>3</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E41E96">
        <w:t>4</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131101B6" w:rsidR="00F56631" w:rsidRPr="00315155" w:rsidRDefault="00F56631" w:rsidP="00A17596">
      <w:pPr>
        <w:ind w:firstLineChars="100" w:firstLine="180"/>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E41E96">
        <w:t>5</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2D4B502B" w:rsidR="00F56631" w:rsidRPr="00315155" w:rsidRDefault="00F56631" w:rsidP="00A17596">
      <w:pPr>
        <w:ind w:firstLineChars="100" w:firstLine="180"/>
      </w:pPr>
      <w:bookmarkStart w:id="19" w:name="OLE_LINK10"/>
      <w:bookmarkStart w:id="20" w:name="OLE_LINK6"/>
      <w:bookmarkStart w:id="21" w:name="OLE_LINK7"/>
      <w:r w:rsidRPr="00665C98">
        <w:rPr>
          <w:rFonts w:hint="eastAsia"/>
        </w:rPr>
        <w:t>Stable Diffusio</w:t>
      </w:r>
      <w:bookmarkEnd w:id="19"/>
      <w:r w:rsidRPr="00665C98">
        <w:rPr>
          <w:rFonts w:hint="eastAsia"/>
        </w:rPr>
        <w:t>n</w:t>
      </w:r>
      <w:bookmarkEnd w:id="20"/>
      <w:bookmarkEnd w:id="21"/>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E41E96">
        <w:t>6</w:t>
      </w:r>
      <w:r>
        <w:t>]</w:t>
      </w:r>
      <w:r w:rsidRPr="00665C98">
        <w:rPr>
          <w:rFonts w:hint="eastAsia"/>
        </w:rPr>
        <w:t>。本アプリケーションの</w:t>
      </w:r>
      <w:bookmarkStart w:id="22" w:name="OLE_LINK8"/>
      <w:bookmarkStart w:id="23" w:name="_Hlk141197560"/>
      <w:bookmarkStart w:id="24" w:name="OLE_LINK9"/>
      <w:r w:rsidRPr="00665C98">
        <w:rPr>
          <w:rFonts w:hint="eastAsia"/>
        </w:rPr>
        <w:t>「願い事を叶える機能」において使用された</w:t>
      </w:r>
      <w:bookmarkEnd w:id="22"/>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5" w:name="OLE_LINK47"/>
      <w:bookmarkStart w:id="26" w:name="OLE_LINK48"/>
      <w:bookmarkEnd w:id="23"/>
      <w:bookmarkEnd w:id="24"/>
    </w:p>
    <w:p w14:paraId="22329142" w14:textId="77777777" w:rsidR="00F56631" w:rsidRPr="00786045" w:rsidRDefault="00F56631" w:rsidP="004A66A3">
      <w:pPr>
        <w:pStyle w:val="21"/>
      </w:pPr>
      <w:r w:rsidRPr="00A17596">
        <w:t>Photoshop AI</w:t>
      </w:r>
    </w:p>
    <w:bookmarkEnd w:id="25"/>
    <w:bookmarkEnd w:id="26"/>
    <w:p w14:paraId="5C81FEA1" w14:textId="2504F71D"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E41E96">
        <w:t>7</w:t>
      </w:r>
      <w:r>
        <w:t>]</w:t>
      </w:r>
      <w:r w:rsidRPr="00665C98">
        <w:rPr>
          <w:rFonts w:hint="eastAsia"/>
        </w:rPr>
        <w:t>。本アプリケーションの「願い事を叶える機能」において使用された。ユーザーが願い事とともに写真を投稿すると、その願い事を</w:t>
      </w:r>
      <w:r w:rsidRPr="00665C98">
        <w:rPr>
          <w:rFonts w:hint="eastAsia"/>
        </w:rPr>
        <w:lastRenderedPageBreak/>
        <w:t>具体化した形で表現する画像</w:t>
      </w:r>
      <w:r>
        <w:rPr>
          <w:rFonts w:hint="eastAsia"/>
        </w:rPr>
        <w:t>を</w:t>
      </w:r>
      <w:r>
        <w:t>Photoshop AI</w:t>
      </w:r>
      <w:r>
        <w:rPr>
          <w:rFonts w:hint="eastAsia"/>
        </w:rPr>
        <w:t>や前述の</w:t>
      </w:r>
      <w:r w:rsidRPr="00665C98">
        <w:rPr>
          <w:rFonts w:hint="eastAsia"/>
        </w:rPr>
        <w:t>Stable Diffusio</w:t>
      </w:r>
      <w:r>
        <w:t>n</w:t>
      </w:r>
      <w:r>
        <w:rPr>
          <w:rFonts w:hint="eastAsia"/>
        </w:rPr>
        <w:t>を使用して私が作成した</w:t>
      </w:r>
      <w:r w:rsidRPr="00665C98">
        <w:rPr>
          <w:rFonts w:hint="eastAsia"/>
        </w:rPr>
        <w:t>。</w:t>
      </w:r>
      <w:bookmarkStart w:id="27" w:name="OLE_LINK53"/>
      <w:bookmarkStart w:id="28" w:name="OLE_LINK54"/>
      <w:bookmarkEnd w:id="14"/>
      <w:bookmarkEnd w:id="18"/>
    </w:p>
    <w:p w14:paraId="02125B9B" w14:textId="784BC292" w:rsidR="00DC03E7" w:rsidRDefault="00DC03E7" w:rsidP="00DC03E7">
      <w:pPr>
        <w:pStyle w:val="1"/>
        <w:spacing w:before="147" w:after="147"/>
      </w:pPr>
      <w:bookmarkStart w:id="29" w:name="OLE_LINK55"/>
      <w:bookmarkStart w:id="30" w:name="_Hlk141198313"/>
      <w:bookmarkStart w:id="31" w:name="OLE_LINK49"/>
      <w:r>
        <w:rPr>
          <w:rFonts w:hint="eastAsia"/>
        </w:rPr>
        <w:t>制作物</w:t>
      </w:r>
    </w:p>
    <w:p w14:paraId="54D67CA1" w14:textId="578BA955" w:rsidR="004A66A3" w:rsidRPr="00315155" w:rsidRDefault="00563BFF" w:rsidP="00563BFF">
      <w:pPr>
        <w:ind w:firstLineChars="100" w:firstLine="180"/>
      </w:pPr>
      <w:bookmarkStart w:id="32" w:name="OLE_LINK50"/>
      <w:bookmarkStart w:id="33" w:name="OLE_LINK51"/>
      <w:bookmarkEnd w:id="29"/>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4" w:name="OLE_LINK58"/>
      <w:bookmarkStart w:id="35" w:name="_Hlk141349350"/>
      <w:bookmarkStart w:id="36" w:name="OLE_LINK4"/>
      <w:bookmarkStart w:id="37" w:name="_Hlk141349356"/>
      <w:bookmarkStart w:id="38" w:name="OLE_LINK5"/>
    </w:p>
    <w:p w14:paraId="43781756" w14:textId="3B754DBA" w:rsidR="004A66A3" w:rsidRPr="00786045" w:rsidRDefault="004A66A3" w:rsidP="004A66A3">
      <w:pPr>
        <w:pStyle w:val="21"/>
      </w:pPr>
      <w:r w:rsidRPr="004A66A3">
        <w:rPr>
          <w:rFonts w:hint="eastAsia"/>
        </w:rPr>
        <w:t>地図から展示の場所を探す機能</w:t>
      </w:r>
      <w:bookmarkEnd w:id="32"/>
    </w:p>
    <w:bookmarkEnd w:id="30"/>
    <w:bookmarkEnd w:id="31"/>
    <w:bookmarkEnd w:id="33"/>
    <w:bookmarkEnd w:id="37"/>
    <w:bookmarkEnd w:id="38"/>
    <w:p w14:paraId="41E34E30" w14:textId="02B140FF" w:rsidR="00AC5D9D" w:rsidRDefault="00563BFF" w:rsidP="00AC5D9D">
      <w:pPr>
        <w:ind w:firstLineChars="100" w:firstLine="180"/>
      </w:pPr>
      <w:r w:rsidRPr="00563BFF">
        <w:rPr>
          <w:rFonts w:hint="eastAsia"/>
        </w:rPr>
        <w:t>本機能は、ユーザーが地図上のインタ</w:t>
      </w:r>
      <w:bookmarkEnd w:id="35"/>
      <w:bookmarkEnd w:id="36"/>
      <w:r w:rsidRPr="00563BFF">
        <w:rPr>
          <w:rFonts w:hint="eastAsia"/>
        </w:rPr>
        <w:t>ーフェースを通じて特定の展示を選択し</w:t>
      </w:r>
      <w:bookmarkEnd w:id="34"/>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pPr>
      <w:r w:rsidRPr="00BF12AE">
        <w:rPr>
          <w:noProof/>
        </w:rPr>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pPr>
      <w:r w:rsidRPr="00BF12AE">
        <w:rPr>
          <w:noProof/>
        </w:rPr>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39" w:name="_Hlk141198866"/>
      <w:bookmarkStart w:id="40"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7"/>
    <w:bookmarkEnd w:id="8"/>
    <w:bookmarkEnd w:id="39"/>
    <w:bookmarkEnd w:id="40"/>
    <w:p w14:paraId="4803644C" w14:textId="0B0D0094" w:rsidR="004A66A3" w:rsidRDefault="00CF1855" w:rsidP="00CF1855">
      <w:pPr>
        <w:jc w:val="center"/>
      </w:pPr>
      <w:r w:rsidRPr="00CF1855">
        <w:rPr>
          <w:noProof/>
        </w:rPr>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3610F74A" w14:textId="265D5AA6" w:rsidR="00E34D51" w:rsidRPr="00E34D51" w:rsidRDefault="00DC03E7" w:rsidP="00E34D51">
      <w:pPr>
        <w:pStyle w:val="1"/>
        <w:spacing w:before="147" w:after="147"/>
        <w:rPr>
          <w:rFonts w:hint="eastAsia"/>
        </w:rPr>
      </w:pPr>
      <w:bookmarkStart w:id="41" w:name="OLE_LINK62"/>
      <w:r>
        <w:rPr>
          <w:rFonts w:hint="eastAsia"/>
        </w:rPr>
        <w:t>結</w:t>
      </w:r>
      <w:bookmarkEnd w:id="27"/>
      <w:bookmarkEnd w:id="28"/>
      <w:r>
        <w:rPr>
          <w:rFonts w:hint="eastAsia"/>
        </w:rPr>
        <w:t>果</w:t>
      </w:r>
    </w:p>
    <w:bookmarkEnd w:id="41"/>
    <w:p w14:paraId="448A60DA" w14:textId="502709C1" w:rsidR="00E34D51" w:rsidRPr="00315155" w:rsidRDefault="00E34D51" w:rsidP="00E34D51">
      <w:pPr>
        <w:ind w:firstLineChars="100" w:firstLine="180"/>
      </w:pPr>
      <w:r>
        <w:t>t</w:t>
      </w:r>
      <w:r w:rsidRPr="00BC3AD1">
        <w:rPr>
          <w:rFonts w:hint="eastAsia"/>
        </w:rPr>
        <w: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これは予想を下回るユーザー数であり、原因の一つとして七夕祭公式（湘南学祭実行委員会）が七夕祭のためのアプリを別でリリースしてしまったことが挙げられる</w:t>
      </w:r>
      <w:r w:rsidR="00A84614">
        <w:rPr>
          <w:rFonts w:hint="eastAsia"/>
        </w:rPr>
        <w:t>[</w:t>
      </w:r>
      <w:r w:rsidR="00A84614">
        <w:t>8]</w:t>
      </w:r>
      <w:r>
        <w:rPr>
          <w:rFonts w:hint="eastAsia"/>
        </w:rPr>
        <w:t>。</w:t>
      </w:r>
      <w:bookmarkStart w:id="42" w:name="_Hlk141349459"/>
      <w:bookmarkStart w:id="43" w:name="OLE_LINK29"/>
    </w:p>
    <w:p w14:paraId="3F96F657" w14:textId="43C10FAC" w:rsidR="00E34D51" w:rsidRPr="00E34D51" w:rsidRDefault="00E34D51" w:rsidP="00E34D51">
      <w:pPr>
        <w:pStyle w:val="21"/>
        <w:rPr>
          <w:rFonts w:hint="eastAsia"/>
        </w:rPr>
      </w:pPr>
      <w:r>
        <w:rPr>
          <w:rFonts w:hint="eastAsia"/>
        </w:rPr>
        <w:t>アンケート調査</w:t>
      </w:r>
    </w:p>
    <w:p w14:paraId="2CDC9F91" w14:textId="27E9CBD6" w:rsidR="00BC3AD1" w:rsidRDefault="00E34D51" w:rsidP="00E34D51">
      <w:pPr>
        <w:ind w:firstLineChars="100" w:firstLine="180"/>
      </w:pPr>
      <w:r>
        <w:rPr>
          <w:rFonts w:hint="eastAsia"/>
        </w:rPr>
        <w:t>ユーザー</w:t>
      </w:r>
      <w:r w:rsidR="00BC3AD1">
        <w:rPr>
          <w:rFonts w:hint="eastAsia"/>
        </w:rPr>
        <w:t>の感想をもと</w:t>
      </w:r>
      <w:bookmarkEnd w:id="42"/>
      <w:bookmarkEnd w:id="43"/>
      <w:r w:rsidR="00BC3AD1">
        <w:rPr>
          <w:rFonts w:hint="eastAsia"/>
        </w:rPr>
        <w:t>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lastRenderedPageBreak/>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pPr>
      <w:r>
        <w:rPr>
          <w:rFonts w:hint="eastAsia"/>
        </w:rPr>
        <w:t>以下、機能ごとにアンケート結果の分析を行う</w:t>
      </w:r>
      <w:bookmarkStart w:id="44" w:name="_Hlk141212423"/>
      <w:bookmarkStart w:id="45" w:name="OLE_LINK59"/>
      <w:bookmarkStart w:id="46" w:name="OLE_LINK61"/>
      <w:r>
        <w:rPr>
          <w:rFonts w:hint="eastAsia"/>
        </w:rPr>
        <w:t>。</w:t>
      </w:r>
    </w:p>
    <w:p w14:paraId="2659F1FA" w14:textId="11058C39" w:rsidR="00BC3AD1" w:rsidRPr="00786045" w:rsidRDefault="00BC3AD1" w:rsidP="00E34D51">
      <w:pPr>
        <w:pStyle w:val="3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44"/>
      <w:bookmarkEnd w:id="45"/>
      <w:r>
        <w:rPr>
          <w:rFonts w:hint="eastAsia"/>
        </w:rPr>
        <w:t>能に</w:t>
      </w:r>
      <w:bookmarkEnd w:id="46"/>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w:t>
      </w:r>
      <w:r w:rsidRPr="00DB19D5">
        <w:rPr>
          <w:rFonts w:hint="eastAsia"/>
        </w:rPr>
        <w:t>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pPr>
      <w:r w:rsidRPr="00DB19D5">
        <w:rPr>
          <w:rFonts w:hint="eastAsia"/>
        </w:rPr>
        <w:t>フィードバックでは、「地図上に企画名だけでなく団体名が表示されるとより便利だ」という意見や、「地図の見方が少々見にくい」といった改善点も挙げられた。これらの情報は今後の開発に役立つ有益な意見である</w:t>
      </w:r>
      <w:bookmarkStart w:id="47" w:name="_Hlk141212458"/>
      <w:bookmarkStart w:id="48" w:name="OLE_LINK60"/>
      <w:r w:rsidRPr="00DB19D5">
        <w:rPr>
          <w:rFonts w:hint="eastAsia"/>
        </w:rPr>
        <w:t>。</w:t>
      </w:r>
    </w:p>
    <w:p w14:paraId="79DB1550" w14:textId="5F52E909" w:rsidR="00DB19D5" w:rsidRPr="00786045" w:rsidRDefault="00DB19D5" w:rsidP="00E34D51">
      <w:pPr>
        <w:pStyle w:val="3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pPr>
      <w:r w:rsidRPr="00DB19D5">
        <w:rPr>
          <w:rFonts w:hint="eastAsia"/>
        </w:rPr>
        <w:t>次に</w:t>
      </w:r>
      <w:r w:rsidRPr="00DB19D5">
        <w:rPr>
          <w:rFonts w:hint="eastAsia"/>
        </w:rPr>
        <w:t>AI</w:t>
      </w:r>
      <w:r w:rsidRPr="00DB19D5">
        <w:rPr>
          <w:rFonts w:hint="eastAsia"/>
        </w:rPr>
        <w:t>との会話機能だが、ユーザー</w:t>
      </w:r>
      <w:bookmarkEnd w:id="47"/>
      <w:bookmarkEnd w:id="48"/>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E34D51">
      <w:pPr>
        <w:pStyle w:val="31"/>
      </w:pPr>
      <w:r w:rsidRPr="00DB19D5">
        <w:rPr>
          <w:rFonts w:hint="eastAsia"/>
        </w:rPr>
        <w:t>願いを叶える機能</w:t>
      </w:r>
    </w:p>
    <w:p w14:paraId="7DBD8E08" w14:textId="77777777" w:rsidR="00E34D51" w:rsidRPr="00315155" w:rsidRDefault="00DB19D5" w:rsidP="00E34D51">
      <w:pPr>
        <w:ind w:firstLineChars="100" w:firstLine="180"/>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6BFEB2ED" w14:textId="77777777" w:rsidR="00E34D51" w:rsidRPr="00786045" w:rsidRDefault="00E34D51" w:rsidP="00E34D51">
      <w:pPr>
        <w:pStyle w:val="31"/>
      </w:pPr>
      <w:r w:rsidRPr="00DB19D5">
        <w:rPr>
          <w:rFonts w:hint="eastAsia"/>
        </w:rPr>
        <w:t>AI</w:t>
      </w:r>
      <w:r w:rsidRPr="00DB19D5">
        <w:rPr>
          <w:rFonts w:hint="eastAsia"/>
        </w:rPr>
        <w:t>会話機能と画像生成機能の評価</w:t>
      </w:r>
    </w:p>
    <w:p w14:paraId="1ABCDC04" w14:textId="77777777" w:rsidR="00E34D51" w:rsidRPr="00315155" w:rsidRDefault="00DB19D5" w:rsidP="00E34D51">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906C91" w14:textId="6A00A450" w:rsidR="00DB19D5" w:rsidRPr="00E34D51" w:rsidRDefault="00E34D51" w:rsidP="00E34D51">
      <w:pPr>
        <w:pStyle w:val="31"/>
      </w:pPr>
      <w:r>
        <w:rPr>
          <w:rFonts w:hint="eastAsia"/>
        </w:rPr>
        <w:t>アプリ全体の評価</w:t>
      </w:r>
    </w:p>
    <w:p w14:paraId="40E9E85B" w14:textId="44AF16B1" w:rsidR="00E34D51" w:rsidRPr="00315155" w:rsidRDefault="00DB19D5" w:rsidP="00E34D51">
      <w:pPr>
        <w:ind w:firstLineChars="100" w:firstLine="180"/>
        <w:rPr>
          <w:rFonts w:hint="eastAsia"/>
        </w:rPr>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84330AB" w:rsidR="00DB19D5" w:rsidRDefault="00E34D51" w:rsidP="00E34D51">
      <w:pPr>
        <w:pStyle w:val="21"/>
        <w:rPr>
          <w:rFonts w:hint="eastAsia"/>
        </w:rPr>
      </w:pPr>
      <w:r>
        <w:rPr>
          <w:rFonts w:hint="eastAsia"/>
        </w:rPr>
        <w:t>アンケート</w:t>
      </w:r>
      <w:r>
        <w:rPr>
          <w:rFonts w:hint="eastAsia"/>
        </w:rPr>
        <w:t>分析</w:t>
      </w: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lastRenderedPageBreak/>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 w14:paraId="23DE33C8" w14:textId="77777777" w:rsidR="00ED3980" w:rsidRDefault="00ED3980">
      <w:pPr>
        <w:jc w:val="left"/>
        <w:rPr>
          <w:rFonts w:eastAsia="ＭＳ ゴシック"/>
          <w:b/>
          <w:bCs/>
          <w:sz w:val="21"/>
        </w:rPr>
      </w:pPr>
      <w:bookmarkStart w:id="49" w:name="_Hlk141197626"/>
      <w:bookmarkStart w:id="50" w:name="OLE_LINK12"/>
      <w:r>
        <w:rPr>
          <w:rFonts w:eastAsia="ＭＳ ゴシック" w:hint="eastAsia"/>
          <w:b/>
          <w:bCs/>
          <w:sz w:val="21"/>
        </w:rPr>
        <w:t>参考文献</w:t>
      </w:r>
    </w:p>
    <w:p w14:paraId="1E0CD8CF" w14:textId="71B6917B" w:rsidR="00F56631" w:rsidRDefault="00D2154B" w:rsidP="00F56631">
      <w:pPr>
        <w:pStyle w:val="IPSJ0"/>
      </w:pPr>
      <w:bookmarkStart w:id="51" w:name="OLE_LINK68"/>
      <w:bookmarkStart w:id="52" w:name="OLE_LINK69"/>
      <w:r>
        <w:rPr>
          <w:rFonts w:hint="eastAsia"/>
        </w:rPr>
        <w:t>“</w:t>
      </w:r>
      <w:bookmarkEnd w:id="51"/>
      <w:bookmarkEnd w:id="52"/>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53" w:name="_Hlk141262547"/>
      <w:bookmarkStart w:id="54" w:name="OLE_LINK70"/>
      <w:r w:rsidR="0013351C">
        <w:rPr>
          <w:rFonts w:hint="eastAsia"/>
        </w:rPr>
        <w:t>”</w:t>
      </w:r>
      <w:r w:rsidR="0013351C">
        <w:rPr>
          <w:rFonts w:hint="eastAsia"/>
        </w:rPr>
        <w:t xml:space="preserve">. </w:t>
      </w:r>
      <w:bookmarkEnd w:id="53"/>
      <w:bookmarkEnd w:id="54"/>
      <w:r w:rsidR="0013351C" w:rsidRPr="0013351C">
        <w:t>https://www.tanabata-fes.com/</w:t>
      </w:r>
      <w:r w:rsidR="0013351C">
        <w:rPr>
          <w:rFonts w:hint="eastAsia"/>
        </w:rPr>
        <w:t>, (</w:t>
      </w:r>
      <w:r w:rsidR="0013351C">
        <w:rPr>
          <w:rFonts w:hint="eastAsia"/>
        </w:rPr>
        <w:t>参照</w:t>
      </w:r>
      <w:r w:rsidR="0013351C">
        <w:t>2023-07-20)</w:t>
      </w:r>
      <w:bookmarkEnd w:id="49"/>
      <w:bookmarkEnd w:id="50"/>
    </w:p>
    <w:p w14:paraId="526F17A6" w14:textId="06ACBA3C" w:rsidR="00EA028C" w:rsidRDefault="00EA028C" w:rsidP="00EA028C">
      <w:pPr>
        <w:pStyle w:val="IPSJ0"/>
      </w:pPr>
      <w:bookmarkStart w:id="55" w:name="_Hlk141197811"/>
      <w:bookmarkStart w:id="56"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pPr>
      <w:r>
        <w:rPr>
          <w:rFonts w:hint="eastAsia"/>
        </w:rPr>
        <w:t>“</w:t>
      </w:r>
      <w:bookmarkEnd w:id="55"/>
      <w:bookmarkEnd w:id="56"/>
      <w:proofErr w:type="spellStart"/>
      <w:r>
        <w:rPr>
          <w:rFonts w:hint="eastAsia"/>
        </w:rPr>
        <w:t>Xcode</w:t>
      </w:r>
      <w:bookmarkStart w:id="57" w:name="_Hlk141197816"/>
      <w:bookmarkStart w:id="58" w:name="OLE_LINK17"/>
      <w:proofErr w:type="spellEnd"/>
      <w:r>
        <w:t xml:space="preserve"> 15 – Apple Developer</w:t>
      </w:r>
      <w:r>
        <w:rPr>
          <w:rFonts w:hint="eastAsia"/>
        </w:rPr>
        <w:t>”</w:t>
      </w:r>
      <w:r>
        <w:rPr>
          <w:rFonts w:hint="eastAsia"/>
        </w:rPr>
        <w:t xml:space="preserve">. </w:t>
      </w:r>
      <w:bookmarkStart w:id="59" w:name="OLE_LINK15"/>
      <w:bookmarkStart w:id="60" w:name="OLE_LINK36"/>
      <w:bookmarkEnd w:id="57"/>
      <w:bookmarkEnd w:id="58"/>
      <w:r>
        <w:rPr>
          <w:rFonts w:hint="eastAsia"/>
        </w:rPr>
        <w:t>https://developer.apple.com/xcode/</w:t>
      </w:r>
      <w:bookmarkEnd w:id="59"/>
      <w:bookmarkEnd w:id="60"/>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pPr>
      <w:bookmarkStart w:id="61" w:name="_Hlk141197832"/>
      <w:bookmarkStart w:id="62" w:name="OLE_LINK18"/>
      <w:bookmarkStart w:id="63" w:name="OLE_LINK26"/>
      <w:r>
        <w:rPr>
          <w:rFonts w:hint="eastAsia"/>
        </w:rPr>
        <w:t>“</w:t>
      </w:r>
      <w:bookmarkEnd w:id="61"/>
      <w:bookmarkEnd w:id="62"/>
      <w:bookmarkEnd w:id="63"/>
      <w:proofErr w:type="spellStart"/>
      <w:r>
        <w:rPr>
          <w:rFonts w:hint="eastAsia"/>
        </w:rPr>
        <w:t>Firestore</w:t>
      </w:r>
      <w:bookmarkStart w:id="64" w:name="_Hlk141197837"/>
      <w:bookmarkStart w:id="65" w:name="OLE_LINK19"/>
      <w:bookmarkStart w:id="66" w:name="OLE_LINK20"/>
      <w:bookmarkStart w:id="67" w:name="OLE_LINK21"/>
      <w:bookmarkStart w:id="68" w:name="OLE_LINK27"/>
      <w:proofErr w:type="spellEnd"/>
      <w:r>
        <w:t xml:space="preserve"> | </w:t>
      </w:r>
      <w:r>
        <w:rPr>
          <w:rFonts w:hint="eastAsia"/>
        </w:rPr>
        <w:t>Firebase</w:t>
      </w:r>
      <w:r>
        <w:rPr>
          <w:rFonts w:hint="eastAsia"/>
        </w:rPr>
        <w:t>”</w:t>
      </w:r>
      <w:bookmarkEnd w:id="64"/>
      <w:bookmarkEnd w:id="65"/>
      <w:r>
        <w:rPr>
          <w:rFonts w:hint="eastAsia"/>
        </w:rPr>
        <w:t xml:space="preserve">. </w:t>
      </w:r>
      <w:bookmarkStart w:id="69" w:name="OLE_LINK22"/>
      <w:bookmarkStart w:id="70" w:name="OLE_LINK23"/>
      <w:bookmarkStart w:id="71" w:name="OLE_LINK37"/>
      <w:bookmarkEnd w:id="66"/>
      <w:bookmarkEnd w:id="67"/>
      <w:bookmarkEnd w:id="68"/>
      <w:r>
        <w:rPr>
          <w:rFonts w:hint="eastAsia"/>
        </w:rPr>
        <w:t>https://firebase.google.com/docs/firestore</w:t>
      </w:r>
      <w:bookmarkEnd w:id="69"/>
      <w:bookmarkEnd w:id="70"/>
      <w:bookmarkEnd w:id="71"/>
      <w:r>
        <w:rPr>
          <w:rFonts w:hint="eastAsia"/>
        </w:rPr>
        <w:t xml:space="preserve">, </w:t>
      </w:r>
      <w:r>
        <w:rPr>
          <w:rFonts w:hint="eastAsia"/>
        </w:rPr>
        <w:t>“</w:t>
      </w:r>
      <w:r>
        <w:t>Cloud Storage for Firebase</w:t>
      </w:r>
      <w:r>
        <w:rPr>
          <w:rFonts w:hint="eastAsia"/>
        </w:rPr>
        <w:t>”</w:t>
      </w:r>
      <w:r>
        <w:rPr>
          <w:rFonts w:hint="eastAsia"/>
        </w:rPr>
        <w:t xml:space="preserve">. </w:t>
      </w:r>
      <w:bookmarkStart w:id="72" w:name="OLE_LINK24"/>
      <w:bookmarkStart w:id="73" w:name="OLE_LINK25"/>
      <w:bookmarkStart w:id="74" w:name="OLE_LINK38"/>
      <w:r>
        <w:rPr>
          <w:rFonts w:hint="eastAsia"/>
        </w:rPr>
        <w:t>https://firebase.google.com/docs/storage</w:t>
      </w:r>
      <w:bookmarkEnd w:id="72"/>
      <w:bookmarkEnd w:id="73"/>
      <w:bookmarkEnd w:id="74"/>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pPr>
      <w:bookmarkStart w:id="75" w:name="_Hlk141197887"/>
      <w:bookmarkStart w:id="76" w:name="OLE_LINK30"/>
      <w:r>
        <w:rPr>
          <w:rFonts w:hint="eastAsia"/>
        </w:rPr>
        <w:t>“</w:t>
      </w:r>
      <w:bookmarkStart w:id="77" w:name="OLE_LINK31"/>
      <w:bookmarkStart w:id="78" w:name="OLE_LINK32"/>
      <w:bookmarkEnd w:id="75"/>
      <w:bookmarkEnd w:id="76"/>
      <w:r>
        <w:t xml:space="preserve">Introducing </w:t>
      </w:r>
      <w:proofErr w:type="spellStart"/>
      <w:r>
        <w:t>ChatGPT</w:t>
      </w:r>
      <w:proofErr w:type="spellEnd"/>
      <w:r>
        <w:rPr>
          <w:rFonts w:hint="eastAsia"/>
        </w:rPr>
        <w:t>”</w:t>
      </w:r>
      <w:r>
        <w:rPr>
          <w:rFonts w:hint="eastAsia"/>
        </w:rPr>
        <w:t xml:space="preserve">. </w:t>
      </w:r>
      <w:bookmarkEnd w:id="77"/>
      <w:bookmarkEnd w:id="78"/>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pPr>
      <w:bookmarkStart w:id="79" w:name="OLE_LINK42"/>
      <w:bookmarkStart w:id="80" w:name="OLE_LINK43"/>
      <w:r>
        <w:rPr>
          <w:rFonts w:hint="eastAsia"/>
        </w:rPr>
        <w:t>“</w:t>
      </w:r>
      <w:bookmarkEnd w:id="79"/>
      <w:bookmarkEnd w:id="80"/>
      <w:r w:rsidR="008177A4" w:rsidRPr="008177A4">
        <w:t>Stability-AI/</w:t>
      </w:r>
      <w:proofErr w:type="spellStart"/>
      <w:r w:rsidR="008177A4" w:rsidRPr="008177A4">
        <w:t>stablediffusion</w:t>
      </w:r>
      <w:proofErr w:type="spellEnd"/>
      <w:r w:rsidR="008177A4" w:rsidRPr="008177A4">
        <w:t xml:space="preserve">: High-Resolution Image Synthesis </w:t>
      </w:r>
      <w:r w:rsidR="008177A4" w:rsidRPr="008177A4">
        <w:t>with Latent Diffusion Models</w:t>
      </w:r>
      <w:bookmarkStart w:id="81" w:name="OLE_LINK44"/>
      <w:bookmarkStart w:id="82" w:name="OLE_LINK45"/>
      <w:r>
        <w:rPr>
          <w:rFonts w:hint="eastAsia"/>
        </w:rPr>
        <w:t>”</w:t>
      </w:r>
      <w:r>
        <w:rPr>
          <w:rFonts w:hint="eastAsia"/>
        </w:rPr>
        <w:t xml:space="preserve">. </w:t>
      </w:r>
      <w:bookmarkStart w:id="83" w:name="_Hlk141198077"/>
      <w:bookmarkStart w:id="84" w:name="OLE_LINK40"/>
      <w:bookmarkEnd w:id="81"/>
      <w:bookmarkEnd w:id="82"/>
      <w:r w:rsidRPr="00F56631">
        <w:t>https://github.com/Stability-AI/stablediffusion</w:t>
      </w:r>
      <w:bookmarkStart w:id="85" w:name="_Hlk141262644"/>
      <w:bookmarkStart w:id="86" w:name="OLE_LINK71"/>
      <w:bookmarkEnd w:id="83"/>
      <w:bookmarkEnd w:id="84"/>
      <w:r>
        <w:rPr>
          <w:rFonts w:hint="eastAsia"/>
        </w:rPr>
        <w:t>, (</w:t>
      </w:r>
      <w:r>
        <w:rPr>
          <w:rFonts w:hint="eastAsia"/>
        </w:rPr>
        <w:t>参照</w:t>
      </w:r>
      <w:r>
        <w:rPr>
          <w:rFonts w:hint="eastAsia"/>
        </w:rPr>
        <w:t>2023-07-24).</w:t>
      </w:r>
      <w:bookmarkEnd w:id="85"/>
      <w:bookmarkEnd w:id="86"/>
    </w:p>
    <w:p w14:paraId="053C0230" w14:textId="61B88049" w:rsidR="0013351C" w:rsidRDefault="008177A4" w:rsidP="00F56631">
      <w:pPr>
        <w:pStyle w:val="IPSJ0"/>
      </w:pPr>
      <w:bookmarkStart w:id="87" w:name="OLE_LINK33"/>
      <w:r>
        <w:rPr>
          <w:rFonts w:hint="eastAsia"/>
        </w:rPr>
        <w:t>“</w:t>
      </w:r>
      <w:bookmarkEnd w:id="87"/>
      <w:r w:rsidRPr="008177A4">
        <w:rPr>
          <w:rFonts w:hint="eastAsia"/>
        </w:rPr>
        <w:t>AI</w:t>
      </w:r>
      <w:r w:rsidRPr="008177A4">
        <w:rPr>
          <w:rFonts w:hint="eastAsia"/>
        </w:rPr>
        <w:t>画像生成・生成塗りつぶし</w:t>
      </w:r>
      <w:r w:rsidRPr="008177A4">
        <w:rPr>
          <w:rFonts w:hint="eastAsia"/>
        </w:rPr>
        <w:t xml:space="preserve"> - Adobe Photoshop</w:t>
      </w:r>
      <w:bookmarkStart w:id="88" w:name="OLE_LINK41"/>
      <w:bookmarkStart w:id="89" w:name="OLE_LINK34"/>
      <w:r>
        <w:rPr>
          <w:rFonts w:hint="eastAsia"/>
        </w:rPr>
        <w:t>”</w:t>
      </w:r>
      <w:r>
        <w:rPr>
          <w:rFonts w:hint="eastAsia"/>
        </w:rPr>
        <w:t xml:space="preserve">. </w:t>
      </w:r>
      <w:bookmarkEnd w:id="89"/>
      <w:r w:rsidR="00F56631" w:rsidRPr="00F56631">
        <w:t>https://www.adobe.com/jp/products/photoshop/generative-fill.html</w:t>
      </w:r>
      <w:bookmarkStart w:id="90" w:name="OLE_LINK35"/>
      <w:bookmarkEnd w:id="88"/>
      <w:r w:rsidR="00F56631">
        <w:rPr>
          <w:rFonts w:hint="eastAsia"/>
        </w:rPr>
        <w:t>, (</w:t>
      </w:r>
      <w:r w:rsidR="00F56631">
        <w:rPr>
          <w:rFonts w:hint="eastAsia"/>
        </w:rPr>
        <w:t>参照</w:t>
      </w:r>
      <w:r w:rsidR="00F56631">
        <w:rPr>
          <w:rFonts w:hint="eastAsia"/>
        </w:rPr>
        <w:t>2023-07-24).</w:t>
      </w:r>
      <w:bookmarkEnd w:id="0"/>
      <w:bookmarkEnd w:id="9"/>
      <w:bookmarkEnd w:id="10"/>
    </w:p>
    <w:bookmarkEnd w:id="90"/>
    <w:p w14:paraId="7CFCBBF4" w14:textId="7EE3AFF7" w:rsidR="00EB61B0" w:rsidRPr="00FA715E" w:rsidRDefault="00EB61B0" w:rsidP="00EB61B0">
      <w:pPr>
        <w:pStyle w:val="IPSJ0"/>
        <w:numPr>
          <w:ilvl w:val="0"/>
          <w:numId w:val="24"/>
        </w:numPr>
      </w:pPr>
      <w:r>
        <w:rPr>
          <w:rFonts w:hint="eastAsia"/>
        </w:rPr>
        <w:t>“</w:t>
      </w:r>
      <w:r w:rsidRPr="00EB61B0">
        <w:rPr>
          <w:rFonts w:hint="eastAsia"/>
        </w:rPr>
        <w:t>七夕祭公式アプリ</w:t>
      </w:r>
      <w:r w:rsidRPr="00EB61B0">
        <w:rPr>
          <w:rFonts w:hint="eastAsia"/>
        </w:rPr>
        <w:t xml:space="preserve"> | </w:t>
      </w:r>
      <w:r w:rsidRPr="00EB61B0">
        <w:rPr>
          <w:rFonts w:hint="eastAsia"/>
        </w:rPr>
        <w:t>第</w:t>
      </w:r>
      <w:r w:rsidRPr="00EB61B0">
        <w:rPr>
          <w:rFonts w:hint="eastAsia"/>
        </w:rPr>
        <w:t>34</w:t>
      </w:r>
      <w:r w:rsidRPr="00EB61B0">
        <w:rPr>
          <w:rFonts w:hint="eastAsia"/>
        </w:rPr>
        <w:t>回</w:t>
      </w:r>
      <w:r w:rsidRPr="00EB61B0">
        <w:rPr>
          <w:rFonts w:hint="eastAsia"/>
        </w:rPr>
        <w:t xml:space="preserve"> </w:t>
      </w:r>
      <w:r w:rsidRPr="00EB61B0">
        <w:rPr>
          <w:rFonts w:hint="eastAsia"/>
        </w:rPr>
        <w:t>七夕祭</w:t>
      </w:r>
      <w:r>
        <w:rPr>
          <w:rFonts w:hint="eastAsia"/>
        </w:rPr>
        <w:t>”</w:t>
      </w:r>
      <w:r>
        <w:rPr>
          <w:rFonts w:hint="eastAsia"/>
        </w:rPr>
        <w:t xml:space="preserve">. </w:t>
      </w:r>
      <w:r w:rsidRPr="00EB61B0">
        <w:t>https://www.tanabata-fes.com/application</w:t>
      </w:r>
      <w:r>
        <w:rPr>
          <w:rFonts w:hint="eastAsia"/>
        </w:rPr>
        <w:t>, (</w:t>
      </w:r>
      <w:r>
        <w:rPr>
          <w:rFonts w:hint="eastAsia"/>
        </w:rPr>
        <w:t>参照</w:t>
      </w:r>
      <w:r>
        <w:rPr>
          <w:rFonts w:hint="eastAsia"/>
        </w:rPr>
        <w:t>2023-07-2</w:t>
      </w:r>
      <w:r>
        <w:t>7</w:t>
      </w:r>
      <w:r>
        <w:rPr>
          <w:rFonts w:hint="eastAsia"/>
        </w:rPr>
        <w:t>).</w:t>
      </w:r>
    </w:p>
    <w:sectPr w:rsidR="00EB61B0"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29DF6" w14:textId="77777777" w:rsidR="006903AE" w:rsidRDefault="006903AE"/>
  </w:endnote>
  <w:endnote w:type="continuationSeparator" w:id="0">
    <w:p w14:paraId="74380048" w14:textId="77777777" w:rsidR="006903AE" w:rsidRDefault="006903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51929" w14:textId="77777777" w:rsidR="006903AE" w:rsidRDefault="006903AE">
      <w:r>
        <w:rPr>
          <w:rFonts w:hint="eastAsia"/>
        </w:rPr>
        <w:separator/>
      </w:r>
    </w:p>
  </w:footnote>
  <w:footnote w:type="continuationSeparator" w:id="0">
    <w:p w14:paraId="20429225" w14:textId="77777777" w:rsidR="006903AE" w:rsidRDefault="006903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75A1A"/>
    <w:rsid w:val="001A49A6"/>
    <w:rsid w:val="001A6D91"/>
    <w:rsid w:val="001C3CF7"/>
    <w:rsid w:val="001D594F"/>
    <w:rsid w:val="001E1051"/>
    <w:rsid w:val="001F2158"/>
    <w:rsid w:val="00206DD3"/>
    <w:rsid w:val="00212C18"/>
    <w:rsid w:val="00220EE7"/>
    <w:rsid w:val="0023382B"/>
    <w:rsid w:val="00247579"/>
    <w:rsid w:val="00254C93"/>
    <w:rsid w:val="00257CF2"/>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413C1"/>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82B6B"/>
    <w:rsid w:val="006903AE"/>
    <w:rsid w:val="0069256A"/>
    <w:rsid w:val="006B42C3"/>
    <w:rsid w:val="006C1AC6"/>
    <w:rsid w:val="006D0217"/>
    <w:rsid w:val="006F3C93"/>
    <w:rsid w:val="006F3FC9"/>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614"/>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177DF"/>
    <w:rsid w:val="00E27799"/>
    <w:rsid w:val="00E30FF6"/>
    <w:rsid w:val="00E340F3"/>
    <w:rsid w:val="00E34D51"/>
    <w:rsid w:val="00E36F50"/>
    <w:rsid w:val="00E41E96"/>
    <w:rsid w:val="00E45CDD"/>
    <w:rsid w:val="00E7411B"/>
    <w:rsid w:val="00E74137"/>
    <w:rsid w:val="00E8773B"/>
    <w:rsid w:val="00E93124"/>
    <w:rsid w:val="00EA028C"/>
    <w:rsid w:val="00EA0B44"/>
    <w:rsid w:val="00EA4787"/>
    <w:rsid w:val="00EA647F"/>
    <w:rsid w:val="00EB3470"/>
    <w:rsid w:val="00EB3E54"/>
    <w:rsid w:val="00EB61B0"/>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B705A"/>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E34D51"/>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239</TotalTime>
  <Pages>4</Pages>
  <Words>999</Words>
  <Characters>5695</Characters>
  <Application>Microsoft Office Word</Application>
  <DocSecurity>0</DocSecurity>
  <Lines>47</Lines>
  <Paragraphs>13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デジタルツールを活用した新しい体験提供の探求とその応用例</vt:lpstr>
      <vt:lpstr>論文誌用MS-Wordテンプレートファイル</vt:lpstr>
    </vt:vector>
  </TitlesOfParts>
  <Manager/>
  <Company/>
  <LinksUpToDate>false</LinksUpToDate>
  <CharactersWithSpaces>6681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デジタルツールを活用した新しい体験提供の探求とその応用例</dc:title>
  <dc:subject/>
  <dc:creator>杉山 丈太郎</dc:creator>
  <cp:keywords>デジタルツール, 体験設計, アプリケーション開発, 生成AI</cp:keywords>
  <dc:description/>
  <cp:lastModifiedBy>スギヤマ ジヨウタロウ</cp:lastModifiedBy>
  <cp:revision>79</cp:revision>
  <cp:lastPrinted>2019-02-03T15:11:00Z</cp:lastPrinted>
  <dcterms:created xsi:type="dcterms:W3CDTF">2023-04-04T10:16:00Z</dcterms:created>
  <dcterms:modified xsi:type="dcterms:W3CDTF">2023-07-27T02:25:00Z</dcterms:modified>
  <cp:category/>
</cp:coreProperties>
</file>