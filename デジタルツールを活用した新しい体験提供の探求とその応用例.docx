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r w:rsidRPr="00CD5C80">
              <w:rPr>
                <w:rFonts w:ascii="ＭＳ ゴシック" w:hAnsi="ＭＳ ゴシック" w:hint="eastAsia"/>
                <w:sz w:val="35"/>
                <w:szCs w:val="35"/>
              </w:rPr>
              <w:t>デジタルツールを活用した新しい体験提供の探求とその応用例</w:t>
            </w:r>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52C754E"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352FB57C"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BD09A40" w:rsidR="00791C82" w:rsidRDefault="00791C82" w:rsidP="00791C82">
            <w:pPr>
              <w:pStyle w:val="IPSJ4"/>
            </w:pPr>
            <w:r w:rsidRPr="00365D55">
              <w:rPr>
                <w:rFonts w:ascii="ＭＳ ゴシック" w:eastAsia="ＭＳ ゴシック" w:hAnsi="ＭＳ ゴシック" w:hint="eastAsia"/>
                <w:b/>
              </w:rPr>
              <w:t>キーワード</w:t>
            </w:r>
            <w:r>
              <w:rPr>
                <w:rFonts w:hint="eastAsia"/>
              </w:rPr>
              <w:t>：</w:t>
            </w:r>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p>
    <w:p w14:paraId="477B499B" w14:textId="0154801D" w:rsidR="00ED3980" w:rsidRPr="00B770D1" w:rsidRDefault="00ED3980" w:rsidP="007F739A">
      <w:pPr>
        <w:pStyle w:val="1"/>
        <w:spacing w:before="147" w:after="147"/>
        <w:rPr>
          <w:b w:val="0"/>
          <w:sz w:val="16"/>
        </w:rPr>
      </w:pPr>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rPr>
          <w:rFonts w:hint="eastAsia"/>
        </w:rPr>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0" w:name="OLE_LINK13"/>
      <w:bookmarkStart w:id="1" w:name="OLE_LINK14"/>
      <w:r w:rsidR="00D373E2">
        <w:rPr>
          <w:rFonts w:hint="eastAsia"/>
        </w:rPr>
        <w:t>[</w:t>
      </w:r>
      <w:r w:rsidR="00D373E2">
        <w:t>1]</w:t>
      </w:r>
      <w:bookmarkStart w:id="2" w:name="OLE_LINK1"/>
      <w:bookmarkStart w:id="3" w:name="OLE_LINK3"/>
      <w:bookmarkEnd w:id="0"/>
      <w:bookmarkEnd w:id="1"/>
      <w:r w:rsidR="00F56631">
        <w:rPr>
          <w:rFonts w:hint="eastAsia"/>
        </w:rPr>
        <w:t>。</w:t>
      </w:r>
    </w:p>
    <w:p w14:paraId="6DC00DD6" w14:textId="77777777" w:rsidR="00F56631" w:rsidRDefault="00F56631" w:rsidP="008377E6">
      <w:pPr>
        <w:pStyle w:val="1"/>
        <w:spacing w:before="147" w:after="147"/>
      </w:pPr>
      <w:bookmarkStart w:id="4" w:name="_Hlk140774265"/>
      <w:bookmarkStart w:id="5" w:name="OLE_LINK2"/>
      <w:bookmarkStart w:id="6" w:name="OLE_LINK46"/>
      <w:r>
        <w:rPr>
          <w:rFonts w:hint="eastAsia"/>
        </w:rPr>
        <w:t>方法</w:t>
      </w:r>
    </w:p>
    <w:bookmarkEnd w:id="2"/>
    <w:bookmarkEnd w:id="4"/>
    <w:bookmarkEnd w:id="5"/>
    <w:bookmarkEnd w:id="6"/>
    <w:p w14:paraId="7BDFB8A9" w14:textId="77777777"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人以上の方に使っていただいた。その後使用した人に向けてアンケート調査を実施し、結果を比較した。</w:t>
      </w:r>
    </w:p>
    <w:p w14:paraId="656DAE5F" w14:textId="77777777" w:rsidR="00F56631" w:rsidRDefault="00F56631" w:rsidP="00E45CDD">
      <w:pPr>
        <w:ind w:firstLineChars="100" w:firstLine="180"/>
        <w:rPr>
          <w:rFonts w:hint="eastAsia"/>
        </w:rPr>
      </w:pPr>
    </w:p>
    <w:p w14:paraId="3BC7605B" w14:textId="77777777" w:rsidR="00F56631" w:rsidRPr="00315155" w:rsidRDefault="00F56631" w:rsidP="00A17596">
      <w:pPr>
        <w:ind w:firstLineChars="100" w:firstLine="180"/>
        <w:rPr>
          <w:rFonts w:hint="eastAsia"/>
        </w:rPr>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7"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2198DE57" w:rsidR="00F56631" w:rsidRPr="00315155" w:rsidRDefault="00F56631" w:rsidP="00A17596">
      <w:pPr>
        <w:ind w:firstLineChars="100" w:firstLine="180"/>
        <w:rPr>
          <w:rFonts w:hint="eastAsia"/>
        </w:rPr>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t>2</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t>3</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7FE294B5" w:rsidR="00F56631" w:rsidRPr="00315155" w:rsidRDefault="00F56631" w:rsidP="00A17596">
      <w:pPr>
        <w:ind w:firstLineChars="100" w:firstLine="180"/>
        <w:rPr>
          <w:rFonts w:hint="eastAsia"/>
        </w:rPr>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t>4]</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13A941A4" w:rsidR="00F56631" w:rsidRPr="00315155" w:rsidRDefault="00F56631" w:rsidP="00A17596">
      <w:pPr>
        <w:ind w:firstLineChars="100" w:firstLine="180"/>
        <w:rPr>
          <w:rFonts w:hint="eastAsia"/>
        </w:rPr>
      </w:pPr>
      <w:bookmarkStart w:id="8" w:name="OLE_LINK6"/>
      <w:bookmarkStart w:id="9" w:name="OLE_LINK7"/>
      <w:bookmarkStart w:id="10" w:name="OLE_LINK10"/>
      <w:r w:rsidRPr="00665C98">
        <w:rPr>
          <w:rFonts w:hint="eastAsia"/>
        </w:rPr>
        <w:t>Stable Diffusio</w:t>
      </w:r>
      <w:bookmarkEnd w:id="10"/>
      <w:r w:rsidRPr="00665C98">
        <w:rPr>
          <w:rFonts w:hint="eastAsia"/>
        </w:rPr>
        <w:t>n</w:t>
      </w:r>
      <w:bookmarkEnd w:id="8"/>
      <w:bookmarkEnd w:id="9"/>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t>5</w:t>
      </w:r>
      <w:r>
        <w:t>]</w:t>
      </w:r>
      <w:r w:rsidRPr="00665C98">
        <w:rPr>
          <w:rFonts w:hint="eastAsia"/>
        </w:rPr>
        <w:t>。本アプリケーションの</w:t>
      </w:r>
      <w:bookmarkStart w:id="11" w:name="OLE_LINK8"/>
      <w:bookmarkStart w:id="12" w:name="_Hlk141197560"/>
      <w:bookmarkStart w:id="13" w:name="OLE_LINK9"/>
      <w:r w:rsidRPr="00665C98">
        <w:rPr>
          <w:rFonts w:hint="eastAsia"/>
        </w:rPr>
        <w:t>「願い事を叶える機能」において使用された</w:t>
      </w:r>
      <w:bookmarkEnd w:id="11"/>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14" w:name="OLE_LINK47"/>
      <w:bookmarkStart w:id="15" w:name="OLE_LINK48"/>
      <w:bookmarkEnd w:id="12"/>
      <w:bookmarkEnd w:id="13"/>
    </w:p>
    <w:p w14:paraId="22329142" w14:textId="77777777" w:rsidR="00F56631" w:rsidRPr="00786045" w:rsidRDefault="00F56631" w:rsidP="004A66A3">
      <w:pPr>
        <w:pStyle w:val="21"/>
      </w:pPr>
      <w:r w:rsidRPr="00A17596">
        <w:t>Photoshop AI</w:t>
      </w:r>
    </w:p>
    <w:bookmarkEnd w:id="14"/>
    <w:bookmarkEnd w:id="15"/>
    <w:p w14:paraId="5C81FEA1" w14:textId="77777777"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t>6</w:t>
      </w:r>
      <w:r>
        <w:t>]</w:t>
      </w:r>
      <w:r w:rsidRPr="00665C98">
        <w:rPr>
          <w:rFonts w:hint="eastAsia"/>
        </w:rPr>
        <w:t>。本アプリケーションの「願い事を叶える機能」において使用された。ユーザーが願い事とともに写真を投稿すると、その願い事を具体化した形で表現する画像</w:t>
      </w:r>
      <w:r>
        <w:rPr>
          <w:rFonts w:hint="eastAsia"/>
        </w:rPr>
        <w:t>を</w:t>
      </w:r>
      <w:r>
        <w:t>Photoshop AI</w:t>
      </w:r>
      <w:r>
        <w:rPr>
          <w:rFonts w:hint="eastAsia"/>
        </w:rPr>
        <w:t>や</w:t>
      </w:r>
      <w:r>
        <w:rPr>
          <w:rFonts w:hint="eastAsia"/>
        </w:rPr>
        <w:t>前</w:t>
      </w:r>
      <w:r>
        <w:rPr>
          <w:rFonts w:hint="eastAsia"/>
        </w:rPr>
        <w:t>述の</w:t>
      </w:r>
      <w:r w:rsidRPr="00665C98">
        <w:rPr>
          <w:rFonts w:hint="eastAsia"/>
        </w:rPr>
        <w:t>Stable Diffusio</w:t>
      </w:r>
      <w:r>
        <w:t>n</w:t>
      </w:r>
      <w:r>
        <w:rPr>
          <w:rFonts w:hint="eastAsia"/>
        </w:rPr>
        <w:t>を使用して私が作成した</w:t>
      </w:r>
      <w:r w:rsidRPr="00665C98">
        <w:rPr>
          <w:rFonts w:hint="eastAsia"/>
        </w:rPr>
        <w:t>。</w:t>
      </w:r>
      <w:bookmarkStart w:id="16" w:name="OLE_LINK53"/>
      <w:bookmarkStart w:id="17" w:name="OLE_LINK54"/>
      <w:bookmarkEnd w:id="3"/>
      <w:bookmarkEnd w:id="7"/>
    </w:p>
    <w:p w14:paraId="02125B9B" w14:textId="784BC292" w:rsidR="00DC03E7" w:rsidRDefault="00DC03E7" w:rsidP="00DC03E7">
      <w:pPr>
        <w:pStyle w:val="1"/>
        <w:spacing w:before="147" w:after="147"/>
        <w:rPr>
          <w:rFonts w:hint="eastAsia"/>
        </w:rPr>
      </w:pPr>
      <w:bookmarkStart w:id="18" w:name="_Hlk141198313"/>
      <w:bookmarkStart w:id="19" w:name="OLE_LINK49"/>
      <w:r>
        <w:rPr>
          <w:rFonts w:hint="eastAsia"/>
        </w:rPr>
        <w:t>制作物</w:t>
      </w:r>
    </w:p>
    <w:p w14:paraId="54D67CA1" w14:textId="578BA955" w:rsidR="004A66A3" w:rsidRPr="00315155" w:rsidRDefault="00563BFF" w:rsidP="00563BFF">
      <w:pPr>
        <w:ind w:firstLineChars="100" w:firstLine="180"/>
        <w:rPr>
          <w:rFonts w:hint="eastAsia"/>
        </w:rPr>
      </w:pPr>
      <w:bookmarkStart w:id="20" w:name="OLE_LINK51"/>
      <w:bookmarkStart w:id="21" w:name="OLE_LINK50"/>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w:t>
      </w:r>
      <w:r>
        <w:rPr>
          <w:rFonts w:hint="eastAsia"/>
        </w:rPr>
        <w:lastRenderedPageBreak/>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p>
    <w:p w14:paraId="43781756" w14:textId="3B754DBA" w:rsidR="004A66A3" w:rsidRPr="00786045" w:rsidRDefault="004A66A3" w:rsidP="004A66A3">
      <w:pPr>
        <w:pStyle w:val="21"/>
      </w:pPr>
      <w:r w:rsidRPr="004A66A3">
        <w:rPr>
          <w:rFonts w:hint="eastAsia"/>
        </w:rPr>
        <w:t>地図から展示の場所を探す機能</w:t>
      </w:r>
      <w:bookmarkEnd w:id="21"/>
    </w:p>
    <w:bookmarkEnd w:id="18"/>
    <w:bookmarkEnd w:id="19"/>
    <w:bookmarkEnd w:id="20"/>
    <w:p w14:paraId="41E34E30" w14:textId="02B140FF" w:rsidR="00AC5D9D" w:rsidRDefault="00563BFF" w:rsidP="00AC5D9D">
      <w:pPr>
        <w:ind w:firstLineChars="100" w:firstLine="180"/>
      </w:pPr>
      <w:r w:rsidRPr="00563BFF">
        <w:rPr>
          <w:rFonts w:hint="eastAsia"/>
        </w:rPr>
        <w:t>本機能は、ユーザーが地図上のインターフェースを通じて特定の展示を選択し、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rPr>
          <w:rFonts w:hint="eastAsia"/>
        </w:rPr>
      </w:pPr>
      <w:r w:rsidRPr="00BF12AE">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rPr>
          <w:rFonts w:hint="eastAsia"/>
        </w:rPr>
      </w:pPr>
      <w:r w:rsidRPr="00BF12AE">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rPr>
          <w:rFonts w:hint="eastAsia"/>
        </w:rPr>
      </w:pPr>
      <w:bookmarkStart w:id="22" w:name="_Hlk141198866"/>
      <w:bookmarkStart w:id="23"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w:t>
      </w:r>
      <w:r w:rsidRPr="00563BFF">
        <w:rPr>
          <w:rFonts w:hint="eastAsia"/>
        </w:rPr>
        <w:t>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22"/>
    <w:bookmarkEnd w:id="23"/>
    <w:p w14:paraId="4803644C" w14:textId="0B0D0094" w:rsidR="004A66A3" w:rsidRDefault="00CF1855" w:rsidP="00CF1855">
      <w:pPr>
        <w:jc w:val="center"/>
        <w:rPr>
          <w:rFonts w:hint="eastAsia"/>
        </w:rPr>
      </w:pPr>
      <w:r w:rsidRPr="00CF1855">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48883E0D" w14:textId="77777777" w:rsidR="00DC03E7" w:rsidRDefault="00DC03E7" w:rsidP="00DC03E7">
      <w:pPr>
        <w:pStyle w:val="1"/>
        <w:spacing w:before="147" w:after="147"/>
      </w:pPr>
      <w:r>
        <w:rPr>
          <w:rFonts w:hint="eastAsia"/>
        </w:rPr>
        <w:t>結</w:t>
      </w:r>
      <w:bookmarkEnd w:id="16"/>
      <w:bookmarkEnd w:id="17"/>
      <w:r>
        <w:rPr>
          <w:rFonts w:hint="eastAsia"/>
        </w:rPr>
        <w:t>果</w:t>
      </w:r>
    </w:p>
    <w:p w14:paraId="1B6490F6" w14:textId="1550F91E" w:rsidR="00D3722E" w:rsidRPr="00D3722E" w:rsidRDefault="00E93124" w:rsidP="00DC03E7">
      <w:pPr>
        <w:ind w:firstLineChars="100" w:firstLine="180"/>
      </w:pPr>
      <w:r w:rsidRPr="00E93124">
        <w:rPr>
          <w:rFonts w:hint="eastAsia"/>
        </w:rPr>
        <w:t>アプリケーションは</w:t>
      </w:r>
      <w:r w:rsidRPr="00E93124">
        <w:rPr>
          <w:rFonts w:hint="eastAsia"/>
        </w:rPr>
        <w:t>200</w:t>
      </w:r>
      <w:r w:rsidRPr="00E93124">
        <w:rPr>
          <w:rFonts w:hint="eastAsia"/>
        </w:rPr>
        <w:t>人のユーザーに使われたが、アンケートは</w:t>
      </w:r>
      <w:r w:rsidRPr="00E93124">
        <w:rPr>
          <w:rFonts w:hint="eastAsia"/>
        </w:rPr>
        <w:t>10</w:t>
      </w:r>
      <w:r w:rsidRPr="00E93124">
        <w:rPr>
          <w:rFonts w:hint="eastAsia"/>
        </w:rPr>
        <w:t>人から回答を得た。アンケートの結果から、アプリの全体的な満足度は高く、特に地図機能の使いやすさと楽しさが評価された。一方で、投稿することへのハードル感や</w:t>
      </w:r>
      <w:r w:rsidRPr="00E93124">
        <w:rPr>
          <w:rFonts w:hint="eastAsia"/>
        </w:rPr>
        <w:t>AI</w:t>
      </w:r>
      <w:r w:rsidRPr="00E93124">
        <w:rPr>
          <w:rFonts w:hint="eastAsia"/>
        </w:rPr>
        <w:t>との会話機能、願いを叶える機能については評価が分かれた。</w:t>
      </w:r>
    </w:p>
    <w:p w14:paraId="70C54998" w14:textId="05867730" w:rsidR="00ED3980" w:rsidRDefault="00247579" w:rsidP="007F739A">
      <w:pPr>
        <w:pStyle w:val="1"/>
        <w:spacing w:before="147" w:after="147"/>
      </w:pPr>
      <w:r w:rsidRPr="00247579">
        <w:rPr>
          <w:rFonts w:hint="eastAsia"/>
        </w:rPr>
        <w:t>分析</w:t>
      </w:r>
    </w:p>
    <w:p w14:paraId="05DF0A4B" w14:textId="0E7C3AE4" w:rsidR="00247579" w:rsidRPr="00D3722E" w:rsidRDefault="00E93124" w:rsidP="00247579">
      <w:pPr>
        <w:ind w:firstLineChars="100" w:firstLine="180"/>
      </w:pPr>
      <w:r w:rsidRPr="00E93124">
        <w:rPr>
          <w:rFonts w:hint="eastAsia"/>
        </w:rPr>
        <w:t>アンケートの結果から、アプリの全体的な満足度は高いことが確認できた。特に地図から展示の場所を探す機能の使いやすさと楽しさが評価され、アプリの主要な機能がうまく機能していたことがわかった。しかし、投稿することへのハードル感や</w:t>
      </w:r>
      <w:r w:rsidRPr="00E93124">
        <w:rPr>
          <w:rFonts w:hint="eastAsia"/>
        </w:rPr>
        <w:t>AI</w:t>
      </w:r>
      <w:r w:rsidRPr="00E93124">
        <w:rPr>
          <w:rFonts w:hint="eastAsia"/>
        </w:rPr>
        <w:t>との会話機能、願いを叶える機能については評価が分かれた。これはユーザーの個々の好みや期待によるものかもしれない。</w:t>
      </w:r>
    </w:p>
    <w:p w14:paraId="589AA048" w14:textId="73353A68" w:rsidR="00247579" w:rsidRDefault="00247579" w:rsidP="00247579">
      <w:pPr>
        <w:pStyle w:val="1"/>
        <w:spacing w:before="147" w:after="147"/>
      </w:pPr>
      <w:r w:rsidRPr="00247579">
        <w:rPr>
          <w:rFonts w:hint="eastAsia"/>
        </w:rPr>
        <w:t>結論</w:t>
      </w:r>
    </w:p>
    <w:p w14:paraId="0466A3E4" w14:textId="3D2A7AAD" w:rsidR="00247579" w:rsidRPr="00D3722E" w:rsidRDefault="00E93124" w:rsidP="00247579">
      <w:pPr>
        <w:ind w:firstLineChars="100" w:firstLine="180"/>
      </w:pPr>
      <w:r w:rsidRPr="00E93124">
        <w:rPr>
          <w:rFonts w:hint="eastAsia"/>
        </w:rPr>
        <w:t>本研究では、デジタルツールを活用して新しい体験を提供する手法を探求し、それを具体的なアプリケーションの開発に適用した。アンケートの結果から、アプリケーションは全体的に高く評価され、特に地図機能の使いやすさと楽しさが評価された。しかし、いくつかの機能については改善の余地がある</w:t>
      </w:r>
      <w:r w:rsidR="00247579" w:rsidRPr="00247579">
        <w:rPr>
          <w:rFonts w:hint="eastAsia"/>
        </w:rPr>
        <w:t>。</w:t>
      </w:r>
    </w:p>
    <w:p w14:paraId="70AA021F" w14:textId="03D614C6" w:rsidR="00247579" w:rsidRDefault="00247579" w:rsidP="00247579">
      <w:pPr>
        <w:pStyle w:val="1"/>
        <w:spacing w:before="147" w:after="147"/>
      </w:pPr>
      <w:r w:rsidRPr="00247579">
        <w:rPr>
          <w:rFonts w:hint="eastAsia"/>
        </w:rPr>
        <w:t>今後の展望</w:t>
      </w:r>
    </w:p>
    <w:p w14:paraId="732FF68A" w14:textId="29F4D0FA" w:rsidR="00FA715E" w:rsidRPr="00247579" w:rsidRDefault="00E93124" w:rsidP="00FA715E">
      <w:pPr>
        <w:ind w:firstLineChars="100" w:firstLine="180"/>
      </w:pPr>
      <w:r w:rsidRPr="00E93124">
        <w:rPr>
          <w:rFonts w:hint="eastAsia"/>
        </w:rPr>
        <w:t>今後の研究では、アプリケーションのさらなる改善と、より多くのユーザーからのフィードバックを得るための方法を探求する。また、事前の準備の重要性を認識し、次回のイベントに向けての準備をより早く始めることを目指す</w:t>
      </w:r>
      <w:r w:rsidR="00247579" w:rsidRPr="00247579">
        <w:rPr>
          <w:rFonts w:hint="eastAsia"/>
        </w:rPr>
        <w:t>。</w:t>
      </w:r>
    </w:p>
    <w:p w14:paraId="30E031AB" w14:textId="77777777" w:rsidR="00104AF3" w:rsidRDefault="00104AF3">
      <w:pPr>
        <w:pStyle w:val="ab"/>
        <w:rPr>
          <w:color w:val="CC0000"/>
        </w:rPr>
      </w:pPr>
    </w:p>
    <w:p w14:paraId="23DE33C8" w14:textId="77777777" w:rsidR="00ED3980" w:rsidRDefault="00ED3980">
      <w:pPr>
        <w:jc w:val="left"/>
        <w:rPr>
          <w:rFonts w:eastAsia="ＭＳ ゴシック"/>
          <w:b/>
          <w:bCs/>
          <w:sz w:val="21"/>
        </w:rPr>
      </w:pPr>
      <w:bookmarkStart w:id="24" w:name="_Hlk141197626"/>
      <w:bookmarkStart w:id="25" w:name="OLE_LINK12"/>
      <w:r>
        <w:rPr>
          <w:rFonts w:eastAsia="ＭＳ ゴシック" w:hint="eastAsia"/>
          <w:b/>
          <w:bCs/>
          <w:sz w:val="21"/>
        </w:rPr>
        <w:t>参考文献</w:t>
      </w:r>
    </w:p>
    <w:p w14:paraId="1E0CD8CF" w14:textId="502551BA" w:rsidR="00F56631" w:rsidRDefault="00D2154B" w:rsidP="00F56631">
      <w:pPr>
        <w:pStyle w:val="IPSJ0"/>
        <w:rPr>
          <w:rFonts w:hint="eastAsia"/>
        </w:rPr>
      </w:pPr>
      <w:r>
        <w:rPr>
          <w:rFonts w:hint="eastAsia"/>
        </w:rPr>
        <w:t xml:space="preserve"> </w:t>
      </w:r>
      <w:r>
        <w:rPr>
          <w:rFonts w:hint="eastAsia"/>
        </w:rPr>
        <w:t>“</w:t>
      </w:r>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r w:rsidR="0013351C">
        <w:rPr>
          <w:rFonts w:hint="eastAsia"/>
        </w:rPr>
        <w:t xml:space="preserve">. </w:t>
      </w:r>
      <w:r w:rsidR="0013351C" w:rsidRPr="0013351C">
        <w:t>https://www.tanabata-fes.com/</w:t>
      </w:r>
      <w:r w:rsidR="0013351C">
        <w:rPr>
          <w:rFonts w:hint="eastAsia"/>
        </w:rPr>
        <w:t>, (</w:t>
      </w:r>
      <w:r w:rsidR="0013351C">
        <w:rPr>
          <w:rFonts w:hint="eastAsia"/>
        </w:rPr>
        <w:t>参照</w:t>
      </w:r>
      <w:r w:rsidR="0013351C">
        <w:t>2023-07-20).</w:t>
      </w:r>
      <w:bookmarkEnd w:id="24"/>
      <w:bookmarkEnd w:id="25"/>
      <w:r w:rsidR="00F56631" w:rsidRPr="00F56631">
        <w:rPr>
          <w:rFonts w:hint="eastAsia"/>
        </w:rPr>
        <w:t xml:space="preserve"> </w:t>
      </w:r>
      <w:r w:rsidR="00F56631">
        <w:rPr>
          <w:rFonts w:hint="eastAsia"/>
        </w:rPr>
        <w:t>参考文献</w:t>
      </w:r>
    </w:p>
    <w:p w14:paraId="6DE63970" w14:textId="43446683" w:rsidR="00F56631" w:rsidRDefault="00F56631" w:rsidP="00F56631">
      <w:pPr>
        <w:pStyle w:val="IPSJ0"/>
        <w:rPr>
          <w:rFonts w:hint="eastAsia"/>
        </w:rPr>
      </w:pPr>
      <w:bookmarkStart w:id="26" w:name="_Hlk141197811"/>
      <w:bookmarkStart w:id="27" w:name="OLE_LINK16"/>
      <w:r>
        <w:rPr>
          <w:rFonts w:hint="eastAsia"/>
        </w:rPr>
        <w:t>“</w:t>
      </w:r>
      <w:bookmarkEnd w:id="26"/>
      <w:bookmarkEnd w:id="27"/>
      <w:proofErr w:type="spellStart"/>
      <w:r>
        <w:rPr>
          <w:rFonts w:hint="eastAsia"/>
        </w:rPr>
        <w:t>Xcode</w:t>
      </w:r>
      <w:bookmarkStart w:id="28" w:name="_Hlk141197816"/>
      <w:bookmarkStart w:id="29" w:name="OLE_LINK17"/>
      <w:proofErr w:type="spellEnd"/>
      <w:r>
        <w:t xml:space="preserve"> 15 – Apple Developer</w:t>
      </w:r>
      <w:r>
        <w:rPr>
          <w:rFonts w:hint="eastAsia"/>
        </w:rPr>
        <w:t>”</w:t>
      </w:r>
      <w:r>
        <w:rPr>
          <w:rFonts w:hint="eastAsia"/>
        </w:rPr>
        <w:t xml:space="preserve">. </w:t>
      </w:r>
      <w:bookmarkStart w:id="30" w:name="OLE_LINK15"/>
      <w:bookmarkStart w:id="31" w:name="OLE_LINK36"/>
      <w:bookmarkEnd w:id="28"/>
      <w:bookmarkEnd w:id="29"/>
      <w:r>
        <w:rPr>
          <w:rFonts w:hint="eastAsia"/>
        </w:rPr>
        <w:t>https://developer.apple.com/xcode/</w:t>
      </w:r>
      <w:bookmarkEnd w:id="30"/>
      <w:bookmarkEnd w:id="31"/>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rPr>
          <w:rFonts w:hint="eastAsia"/>
        </w:rPr>
      </w:pPr>
      <w:bookmarkStart w:id="32" w:name="_Hlk141197832"/>
      <w:bookmarkStart w:id="33" w:name="OLE_LINK18"/>
      <w:bookmarkStart w:id="34" w:name="OLE_LINK26"/>
      <w:r>
        <w:rPr>
          <w:rFonts w:hint="eastAsia"/>
        </w:rPr>
        <w:t>“</w:t>
      </w:r>
      <w:bookmarkEnd w:id="32"/>
      <w:bookmarkEnd w:id="33"/>
      <w:bookmarkEnd w:id="34"/>
      <w:proofErr w:type="spellStart"/>
      <w:r>
        <w:rPr>
          <w:rFonts w:hint="eastAsia"/>
        </w:rPr>
        <w:t>Firestore</w:t>
      </w:r>
      <w:bookmarkStart w:id="35" w:name="_Hlk141197837"/>
      <w:bookmarkStart w:id="36" w:name="OLE_LINK19"/>
      <w:bookmarkStart w:id="37" w:name="OLE_LINK20"/>
      <w:bookmarkStart w:id="38" w:name="OLE_LINK21"/>
      <w:bookmarkStart w:id="39" w:name="OLE_LINK27"/>
      <w:proofErr w:type="spellEnd"/>
      <w:r>
        <w:t xml:space="preserve"> | </w:t>
      </w:r>
      <w:r>
        <w:rPr>
          <w:rFonts w:hint="eastAsia"/>
        </w:rPr>
        <w:t>Firebase</w:t>
      </w:r>
      <w:r>
        <w:rPr>
          <w:rFonts w:hint="eastAsia"/>
        </w:rPr>
        <w:t>”</w:t>
      </w:r>
      <w:bookmarkEnd w:id="35"/>
      <w:bookmarkEnd w:id="36"/>
      <w:r>
        <w:rPr>
          <w:rFonts w:hint="eastAsia"/>
        </w:rPr>
        <w:t xml:space="preserve">. </w:t>
      </w:r>
      <w:bookmarkStart w:id="40" w:name="OLE_LINK22"/>
      <w:bookmarkStart w:id="41" w:name="OLE_LINK23"/>
      <w:bookmarkStart w:id="42" w:name="OLE_LINK37"/>
      <w:bookmarkEnd w:id="37"/>
      <w:bookmarkEnd w:id="38"/>
      <w:bookmarkEnd w:id="39"/>
      <w:r>
        <w:rPr>
          <w:rFonts w:hint="eastAsia"/>
        </w:rPr>
        <w:t>https://firebase.google.com/docs/firestore</w:t>
      </w:r>
      <w:bookmarkEnd w:id="40"/>
      <w:bookmarkEnd w:id="41"/>
      <w:bookmarkEnd w:id="42"/>
      <w:r>
        <w:rPr>
          <w:rFonts w:hint="eastAsia"/>
        </w:rPr>
        <w:t xml:space="preserve">, </w:t>
      </w:r>
      <w:r>
        <w:rPr>
          <w:rFonts w:hint="eastAsia"/>
        </w:rPr>
        <w:t>“</w:t>
      </w:r>
      <w:r>
        <w:t>Cloud Storage for Firebase</w:t>
      </w:r>
      <w:r>
        <w:rPr>
          <w:rFonts w:hint="eastAsia"/>
        </w:rPr>
        <w:t>”</w:t>
      </w:r>
      <w:r>
        <w:rPr>
          <w:rFonts w:hint="eastAsia"/>
        </w:rPr>
        <w:t xml:space="preserve">. </w:t>
      </w:r>
      <w:bookmarkStart w:id="43" w:name="OLE_LINK24"/>
      <w:bookmarkStart w:id="44" w:name="OLE_LINK25"/>
      <w:bookmarkStart w:id="45" w:name="OLE_LINK38"/>
      <w:r>
        <w:rPr>
          <w:rFonts w:hint="eastAsia"/>
        </w:rPr>
        <w:t>https://firebase.google.com/docs/storage</w:t>
      </w:r>
      <w:bookmarkEnd w:id="43"/>
      <w:bookmarkEnd w:id="44"/>
      <w:bookmarkEnd w:id="45"/>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rPr>
          <w:rFonts w:hint="eastAsia"/>
        </w:rPr>
      </w:pPr>
      <w:bookmarkStart w:id="46" w:name="_Hlk141197887"/>
      <w:bookmarkStart w:id="47" w:name="OLE_LINK30"/>
      <w:r>
        <w:rPr>
          <w:rFonts w:hint="eastAsia"/>
        </w:rPr>
        <w:t>“</w:t>
      </w:r>
      <w:bookmarkStart w:id="48" w:name="OLE_LINK31"/>
      <w:bookmarkStart w:id="49" w:name="OLE_LINK32"/>
      <w:bookmarkEnd w:id="46"/>
      <w:bookmarkEnd w:id="47"/>
      <w:r>
        <w:t xml:space="preserve">Introducing </w:t>
      </w:r>
      <w:proofErr w:type="spellStart"/>
      <w:r>
        <w:t>ChatGPT</w:t>
      </w:r>
      <w:proofErr w:type="spellEnd"/>
      <w:r>
        <w:rPr>
          <w:rFonts w:hint="eastAsia"/>
        </w:rPr>
        <w:t>”</w:t>
      </w:r>
      <w:r>
        <w:rPr>
          <w:rFonts w:hint="eastAsia"/>
        </w:rPr>
        <w:t xml:space="preserve">. </w:t>
      </w:r>
      <w:bookmarkEnd w:id="48"/>
      <w:bookmarkEnd w:id="49"/>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rPr>
          <w:rFonts w:hint="eastAsia"/>
        </w:rPr>
      </w:pPr>
      <w:bookmarkStart w:id="50" w:name="OLE_LINK42"/>
      <w:bookmarkStart w:id="51" w:name="OLE_LINK43"/>
      <w:r>
        <w:rPr>
          <w:rFonts w:hint="eastAsia"/>
        </w:rPr>
        <w:t>“</w:t>
      </w:r>
      <w:bookmarkEnd w:id="50"/>
      <w:bookmarkEnd w:id="51"/>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52" w:name="OLE_LINK44"/>
      <w:bookmarkStart w:id="53" w:name="OLE_LINK45"/>
      <w:r>
        <w:rPr>
          <w:rFonts w:hint="eastAsia"/>
        </w:rPr>
        <w:t>”</w:t>
      </w:r>
      <w:r>
        <w:rPr>
          <w:rFonts w:hint="eastAsia"/>
        </w:rPr>
        <w:t xml:space="preserve">. </w:t>
      </w:r>
      <w:bookmarkStart w:id="54" w:name="_Hlk141198077"/>
      <w:bookmarkStart w:id="55" w:name="OLE_LINK40"/>
      <w:bookmarkEnd w:id="52"/>
      <w:bookmarkEnd w:id="53"/>
      <w:r w:rsidRPr="00F56631">
        <w:t>https://github.com/Stability-AI/stablediffusion</w:t>
      </w:r>
      <w:bookmarkEnd w:id="54"/>
      <w:bookmarkEnd w:id="55"/>
      <w:r>
        <w:rPr>
          <w:rFonts w:hint="eastAsia"/>
        </w:rPr>
        <w:t>, (</w:t>
      </w:r>
      <w:r>
        <w:rPr>
          <w:rFonts w:hint="eastAsia"/>
        </w:rPr>
        <w:t>参照</w:t>
      </w:r>
      <w:r>
        <w:rPr>
          <w:rFonts w:hint="eastAsia"/>
        </w:rPr>
        <w:t>2023-07-24).</w:t>
      </w:r>
    </w:p>
    <w:p w14:paraId="053C0230" w14:textId="0C69B693" w:rsidR="0013351C" w:rsidRPr="00FA715E" w:rsidRDefault="008177A4" w:rsidP="00F56631">
      <w:pPr>
        <w:pStyle w:val="IPSJ0"/>
      </w:pPr>
      <w:r>
        <w:rPr>
          <w:rFonts w:hint="eastAsia"/>
        </w:rPr>
        <w:t>“</w:t>
      </w:r>
      <w:r w:rsidRPr="008177A4">
        <w:rPr>
          <w:rFonts w:hint="eastAsia"/>
        </w:rPr>
        <w:t xml:space="preserve"> </w:t>
      </w:r>
      <w:r w:rsidRPr="008177A4">
        <w:rPr>
          <w:rFonts w:hint="eastAsia"/>
        </w:rPr>
        <w:t>AI</w:t>
      </w:r>
      <w:r w:rsidRPr="008177A4">
        <w:rPr>
          <w:rFonts w:hint="eastAsia"/>
        </w:rPr>
        <w:t>画像生成・生成塗りつぶし</w:t>
      </w:r>
      <w:r w:rsidRPr="008177A4">
        <w:rPr>
          <w:rFonts w:hint="eastAsia"/>
        </w:rPr>
        <w:t xml:space="preserve"> - Adobe Photoshop</w:t>
      </w:r>
      <w:bookmarkStart w:id="56" w:name="OLE_LINK41"/>
      <w:r>
        <w:rPr>
          <w:rFonts w:hint="eastAsia"/>
        </w:rPr>
        <w:t>”</w:t>
      </w:r>
      <w:r>
        <w:rPr>
          <w:rFonts w:hint="eastAsia"/>
        </w:rPr>
        <w:t xml:space="preserve">. </w:t>
      </w:r>
      <w:r w:rsidR="00F56631" w:rsidRPr="00F56631">
        <w:t>https://www.adobe.com/jp/products/photoshop/generative-fill.html</w:t>
      </w:r>
      <w:bookmarkEnd w:id="56"/>
      <w:r w:rsidR="00F56631">
        <w:rPr>
          <w:rFonts w:hint="eastAsia"/>
        </w:rPr>
        <w:t>, (</w:t>
      </w:r>
      <w:r w:rsidR="00F56631">
        <w:rPr>
          <w:rFonts w:hint="eastAsia"/>
        </w:rPr>
        <w:t>参照</w:t>
      </w:r>
      <w:r w:rsidR="00F56631">
        <w:rPr>
          <w:rFonts w:hint="eastAsia"/>
        </w:rPr>
        <w:t>2023-07-24).</w:t>
      </w:r>
    </w:p>
    <w:sectPr w:rsidR="0013351C"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93EDE" w14:textId="77777777" w:rsidR="00643836" w:rsidRDefault="00643836"/>
  </w:endnote>
  <w:endnote w:type="continuationSeparator" w:id="0">
    <w:p w14:paraId="1D02FAFD" w14:textId="77777777" w:rsidR="00643836" w:rsidRDefault="006438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21A5D" w14:textId="77777777" w:rsidR="00643836" w:rsidRDefault="00643836">
      <w:r>
        <w:rPr>
          <w:rFonts w:hint="eastAsia"/>
        </w:rPr>
        <w:separator/>
      </w:r>
    </w:p>
  </w:footnote>
  <w:footnote w:type="continuationSeparator" w:id="0">
    <w:p w14:paraId="7E8653A0" w14:textId="77777777" w:rsidR="00643836" w:rsidRDefault="006438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7393043F" w:rsidR="00322748" w:rsidRDefault="00322748">
          <w:pPr>
            <w:pStyle w:val="ae"/>
          </w:pPr>
          <w:r>
            <w:rPr>
              <w:rFonts w:hint="eastAsia"/>
            </w:rPr>
            <w:t>武田研究会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E6BEE"/>
    <w:rsid w:val="000F0C61"/>
    <w:rsid w:val="00103BE0"/>
    <w:rsid w:val="00104AF3"/>
    <w:rsid w:val="00125D49"/>
    <w:rsid w:val="00131652"/>
    <w:rsid w:val="0013351C"/>
    <w:rsid w:val="00134A1B"/>
    <w:rsid w:val="00135FAB"/>
    <w:rsid w:val="00162B38"/>
    <w:rsid w:val="001645A3"/>
    <w:rsid w:val="001655D3"/>
    <w:rsid w:val="001A49A6"/>
    <w:rsid w:val="001A6D91"/>
    <w:rsid w:val="001C3CF7"/>
    <w:rsid w:val="001D594F"/>
    <w:rsid w:val="001E1051"/>
    <w:rsid w:val="00206DD3"/>
    <w:rsid w:val="00212C18"/>
    <w:rsid w:val="00220EE7"/>
    <w:rsid w:val="0023382B"/>
    <w:rsid w:val="00247579"/>
    <w:rsid w:val="00254C93"/>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400172"/>
    <w:rsid w:val="00400F31"/>
    <w:rsid w:val="004063DC"/>
    <w:rsid w:val="004079DD"/>
    <w:rsid w:val="00411DD3"/>
    <w:rsid w:val="00411E38"/>
    <w:rsid w:val="00422242"/>
    <w:rsid w:val="00423131"/>
    <w:rsid w:val="00423AB8"/>
    <w:rsid w:val="00424460"/>
    <w:rsid w:val="0042471A"/>
    <w:rsid w:val="00434C38"/>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C2447"/>
    <w:rsid w:val="005C29C6"/>
    <w:rsid w:val="005C5BA8"/>
    <w:rsid w:val="005D0F1B"/>
    <w:rsid w:val="005D15AC"/>
    <w:rsid w:val="005D5ADA"/>
    <w:rsid w:val="00616B11"/>
    <w:rsid w:val="00635570"/>
    <w:rsid w:val="006362BE"/>
    <w:rsid w:val="0063676E"/>
    <w:rsid w:val="00643836"/>
    <w:rsid w:val="00645FC8"/>
    <w:rsid w:val="00652062"/>
    <w:rsid w:val="00655A8B"/>
    <w:rsid w:val="00665C98"/>
    <w:rsid w:val="00682B6B"/>
    <w:rsid w:val="0069256A"/>
    <w:rsid w:val="006B42C3"/>
    <w:rsid w:val="006C1AC6"/>
    <w:rsid w:val="006D0217"/>
    <w:rsid w:val="006F3C93"/>
    <w:rsid w:val="006F3FC9"/>
    <w:rsid w:val="00700110"/>
    <w:rsid w:val="00716753"/>
    <w:rsid w:val="00722255"/>
    <w:rsid w:val="00730AB9"/>
    <w:rsid w:val="00732D31"/>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6746"/>
    <w:rsid w:val="00A44449"/>
    <w:rsid w:val="00A63D02"/>
    <w:rsid w:val="00A675A2"/>
    <w:rsid w:val="00A841D8"/>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1855"/>
    <w:rsid w:val="00CF4648"/>
    <w:rsid w:val="00D101F7"/>
    <w:rsid w:val="00D14F80"/>
    <w:rsid w:val="00D2154B"/>
    <w:rsid w:val="00D2569C"/>
    <w:rsid w:val="00D3722E"/>
    <w:rsid w:val="00D373E2"/>
    <w:rsid w:val="00D47468"/>
    <w:rsid w:val="00D53A59"/>
    <w:rsid w:val="00D56826"/>
    <w:rsid w:val="00D77B9E"/>
    <w:rsid w:val="00D81832"/>
    <w:rsid w:val="00D90C08"/>
    <w:rsid w:val="00DA768D"/>
    <w:rsid w:val="00DC03E7"/>
    <w:rsid w:val="00DC2F76"/>
    <w:rsid w:val="00DE1784"/>
    <w:rsid w:val="00E27799"/>
    <w:rsid w:val="00E30FF6"/>
    <w:rsid w:val="00E340F3"/>
    <w:rsid w:val="00E36F50"/>
    <w:rsid w:val="00E45CDD"/>
    <w:rsid w:val="00E7411B"/>
    <w:rsid w:val="00E74137"/>
    <w:rsid w:val="00E8773B"/>
    <w:rsid w:val="00E93124"/>
    <w:rsid w:val="00EA0B44"/>
    <w:rsid w:val="00EA4787"/>
    <w:rsid w:val="00EA647F"/>
    <w:rsid w:val="00EB3470"/>
    <w:rsid w:val="00EB3E54"/>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4A66A3"/>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204</TotalTime>
  <Pages>3</Pages>
  <Words>523</Words>
  <Characters>2987</Characters>
  <Application>Microsoft Office Word</Application>
  <DocSecurity>0</DocSecurity>
  <Lines>24</Lines>
  <Paragraphs>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論文誌用Wordテンプレートファイル</vt:lpstr>
      <vt:lpstr>論文誌用MS-Wordテンプレートファイル</vt:lpstr>
    </vt:vector>
  </TitlesOfParts>
  <Company>情報処理学会</Company>
  <LinksUpToDate>false</LinksUpToDate>
  <CharactersWithSpaces>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論文誌用Wordテンプレートファイル</dc:title>
  <dc:subject>Ver 3.4; 2023-02-23</dc:subject>
  <dc:creator>Microsoft Office User</dc:creator>
  <cp:keywords/>
  <cp:lastModifiedBy>スギヤマ ジヨウタロウ</cp:lastModifiedBy>
  <cp:revision>56</cp:revision>
  <cp:lastPrinted>2019-02-03T15:11:00Z</cp:lastPrinted>
  <dcterms:created xsi:type="dcterms:W3CDTF">2023-04-04T10:16:00Z</dcterms:created>
  <dcterms:modified xsi:type="dcterms:W3CDTF">2023-07-25T08:39:00Z</dcterms:modified>
</cp:coreProperties>
</file>